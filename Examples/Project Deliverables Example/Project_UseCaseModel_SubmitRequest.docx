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A015D6" w:rsidP="00F266E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fldSimple w:instr=" SUBJECT  \* MERGEFORMAT ">
        <w:r w:rsidR="00F266E4" w:rsidRPr="00FA5ABB">
          <w:rPr>
            <w:rFonts w:ascii="Times New Roman" w:hAnsi="Times New Roman"/>
          </w:rPr>
          <w:t>Online Parking Request System</w:t>
        </w:r>
      </w:fldSimple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266E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28</w:t>
            </w:r>
            <w:r w:rsidR="00570E86" w:rsidRPr="00D047E9">
              <w:t>/</w:t>
            </w:r>
            <w:r>
              <w:t>FEB/2019</w:t>
            </w:r>
          </w:p>
        </w:tc>
        <w:tc>
          <w:tcPr>
            <w:tcW w:w="1152" w:type="dxa"/>
          </w:tcPr>
          <w:p w:rsidR="008C4393" w:rsidRPr="00D047E9" w:rsidRDefault="00F266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F266E4" w:rsidP="00F266E4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F266E4" w:rsidP="00F266E4">
            <w:pPr>
              <w:pStyle w:val="Tabletext"/>
            </w:pPr>
            <w:r>
              <w:t>Vlad-Calin BUZEA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D25C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D25C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D25C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D25C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 w:rsidR="00B1081F" w:rsidRPr="00B1081F">
        <w:t>Submit Online Request for Parking Spot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 w:rsidR="00B1081F" w:rsidRPr="00B1081F">
        <w:t>user goal</w:t>
      </w:r>
    </w:p>
    <w:p w:rsidR="0004741B" w:rsidRPr="00B1081F" w:rsidRDefault="0004741B" w:rsidP="00B1081F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 w:rsidR="00B1081F" w:rsidRPr="00B1081F">
        <w:t>citizen</w:t>
      </w:r>
    </w:p>
    <w:p w:rsidR="00B1081F" w:rsidRDefault="006C543D" w:rsidP="00B1081F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:rsidR="00B1081F" w:rsidRDefault="00B1081F" w:rsidP="00B1081F">
      <w:pPr>
        <w:numPr>
          <w:ilvl w:val="0"/>
          <w:numId w:val="23"/>
        </w:numPr>
      </w:pPr>
      <w:r>
        <w:t>The user opens the application</w:t>
      </w:r>
    </w:p>
    <w:p w:rsidR="00B1081F" w:rsidRDefault="00B1081F" w:rsidP="00B1081F">
      <w:pPr>
        <w:numPr>
          <w:ilvl w:val="0"/>
          <w:numId w:val="23"/>
        </w:numPr>
      </w:pPr>
      <w:r>
        <w:t>The system prompts the user to log in</w:t>
      </w:r>
    </w:p>
    <w:p w:rsidR="00B1081F" w:rsidRDefault="00B1081F" w:rsidP="00B1081F">
      <w:pPr>
        <w:numPr>
          <w:ilvl w:val="0"/>
          <w:numId w:val="23"/>
        </w:numPr>
      </w:pPr>
      <w:r>
        <w:t xml:space="preserve">The user writes his </w:t>
      </w:r>
      <w:r w:rsidR="00D00703">
        <w:t>credentials</w:t>
      </w:r>
    </w:p>
    <w:p w:rsidR="00B1081F" w:rsidRDefault="00B1081F" w:rsidP="00B1081F">
      <w:pPr>
        <w:numPr>
          <w:ilvl w:val="0"/>
          <w:numId w:val="23"/>
        </w:numPr>
      </w:pPr>
      <w:r>
        <w:t>The user clicks login</w:t>
      </w:r>
    </w:p>
    <w:p w:rsidR="00D00703" w:rsidRDefault="00B1081F" w:rsidP="00B1081F">
      <w:pPr>
        <w:numPr>
          <w:ilvl w:val="0"/>
          <w:numId w:val="23"/>
        </w:numPr>
      </w:pPr>
      <w:r>
        <w:t>The syst</w:t>
      </w:r>
      <w:r w:rsidR="00D00703">
        <w:t>em validates the credentials</w:t>
      </w:r>
    </w:p>
    <w:p w:rsidR="00B1081F" w:rsidRDefault="00D00703" w:rsidP="00B1081F">
      <w:pPr>
        <w:numPr>
          <w:ilvl w:val="0"/>
          <w:numId w:val="23"/>
        </w:numPr>
      </w:pPr>
      <w:r>
        <w:t>The system</w:t>
      </w:r>
      <w:r w:rsidR="00B1081F">
        <w:t xml:space="preserve"> redirects the user the home page</w:t>
      </w:r>
    </w:p>
    <w:p w:rsidR="00B1081F" w:rsidRDefault="00B1081F" w:rsidP="00B1081F">
      <w:pPr>
        <w:numPr>
          <w:ilvl w:val="0"/>
          <w:numId w:val="23"/>
        </w:numPr>
      </w:pPr>
      <w:r>
        <w:t>The user clicks on “Make Request” button</w:t>
      </w:r>
    </w:p>
    <w:p w:rsidR="00B1081F" w:rsidRDefault="00B1081F" w:rsidP="00B1081F">
      <w:pPr>
        <w:numPr>
          <w:ilvl w:val="0"/>
          <w:numId w:val="23"/>
        </w:numPr>
      </w:pPr>
      <w:r>
        <w:t>The system opens the parking request page</w:t>
      </w:r>
    </w:p>
    <w:p w:rsidR="00B1081F" w:rsidRDefault="00B1081F" w:rsidP="00B1081F">
      <w:pPr>
        <w:numPr>
          <w:ilvl w:val="0"/>
          <w:numId w:val="23"/>
        </w:numPr>
      </w:pPr>
      <w:r>
        <w:t>The user insert the VIN</w:t>
      </w:r>
    </w:p>
    <w:p w:rsidR="00B1081F" w:rsidRDefault="00B1081F" w:rsidP="00B1081F">
      <w:pPr>
        <w:numPr>
          <w:ilvl w:val="0"/>
          <w:numId w:val="23"/>
        </w:numPr>
      </w:pPr>
      <w:r>
        <w:t>The user uploads a picture of car PTI</w:t>
      </w:r>
    </w:p>
    <w:p w:rsidR="00B1081F" w:rsidRDefault="00B1081F" w:rsidP="00B1081F">
      <w:pPr>
        <w:numPr>
          <w:ilvl w:val="0"/>
          <w:numId w:val="23"/>
        </w:numPr>
      </w:pPr>
      <w:r>
        <w:t>The user uploads a picture of his ID</w:t>
      </w:r>
    </w:p>
    <w:p w:rsidR="00D00703" w:rsidRDefault="00D00703" w:rsidP="00B1081F">
      <w:pPr>
        <w:numPr>
          <w:ilvl w:val="0"/>
          <w:numId w:val="23"/>
        </w:numPr>
      </w:pPr>
      <w:r>
        <w:t>The user clicks submit</w:t>
      </w:r>
    </w:p>
    <w:p w:rsidR="00D00703" w:rsidRDefault="00D00703" w:rsidP="00B1081F">
      <w:pPr>
        <w:numPr>
          <w:ilvl w:val="0"/>
          <w:numId w:val="23"/>
        </w:numPr>
      </w:pPr>
      <w:r>
        <w:t>The system validates the data</w:t>
      </w:r>
    </w:p>
    <w:p w:rsidR="00D00703" w:rsidRDefault="00D00703" w:rsidP="00B1081F">
      <w:pPr>
        <w:numPr>
          <w:ilvl w:val="0"/>
          <w:numId w:val="23"/>
        </w:numPr>
      </w:pPr>
      <w:r>
        <w:t>The system shows a success message</w:t>
      </w:r>
    </w:p>
    <w:p w:rsidR="00D00703" w:rsidRDefault="00D00703" w:rsidP="00B1081F">
      <w:pPr>
        <w:numPr>
          <w:ilvl w:val="0"/>
          <w:numId w:val="23"/>
        </w:numPr>
      </w:pPr>
      <w:r>
        <w:t>The system redirects the user to the home page</w:t>
      </w:r>
    </w:p>
    <w:p w:rsidR="00D00703" w:rsidRDefault="00D047E9" w:rsidP="00D0070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  <w:bookmarkStart w:id="5" w:name="_GoBack"/>
      <w:bookmarkEnd w:id="5"/>
    </w:p>
    <w:p w:rsidR="00D00703" w:rsidRDefault="00D00703" w:rsidP="00D00703">
      <w:r>
        <w:tab/>
      </w:r>
      <w:r>
        <w:tab/>
        <w:t xml:space="preserve">5’. </w:t>
      </w:r>
      <w:proofErr w:type="gramStart"/>
      <w:r>
        <w:t>The</w:t>
      </w:r>
      <w:proofErr w:type="gramEnd"/>
      <w:r>
        <w:t xml:space="preserve"> system finds the credentials invalid</w:t>
      </w:r>
    </w:p>
    <w:p w:rsidR="00D00703" w:rsidRPr="00D00703" w:rsidRDefault="00D00703" w:rsidP="00D00703">
      <w:r>
        <w:tab/>
      </w:r>
      <w:r>
        <w:tab/>
        <w:t xml:space="preserve">6’. </w:t>
      </w:r>
      <w:proofErr w:type="gramStart"/>
      <w:r>
        <w:t>The</w:t>
      </w:r>
      <w:proofErr w:type="gramEnd"/>
      <w:r>
        <w:t xml:space="preserve"> system returns to the login screen.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D6" w:rsidRDefault="00A015D6">
      <w:pPr>
        <w:spacing w:line="240" w:lineRule="auto"/>
      </w:pPr>
      <w:r>
        <w:separator/>
      </w:r>
    </w:p>
  </w:endnote>
  <w:endnote w:type="continuationSeparator" w:id="0">
    <w:p w:rsidR="00A015D6" w:rsidRDefault="00A01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F266E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266E4">
              <w:t>Vlad-Calin BUZEA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1081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00703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D6" w:rsidRDefault="00A015D6">
      <w:pPr>
        <w:spacing w:line="240" w:lineRule="auto"/>
      </w:pPr>
      <w:r>
        <w:separator/>
      </w:r>
    </w:p>
  </w:footnote>
  <w:footnote w:type="continuationSeparator" w:id="0">
    <w:p w:rsidR="00A015D6" w:rsidRDefault="00A015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D25C1">
    <w:pPr>
      <w:pBdr>
        <w:bottom w:val="single" w:sz="6" w:space="1" w:color="auto"/>
      </w:pBdr>
      <w:jc w:val="right"/>
    </w:pPr>
    <w:fldSimple w:instr=" DOCPROPERTY &quot;Company&quot;  \* MERGEFORMAT ">
      <w:r w:rsidR="00F266E4">
        <w:rPr>
          <w:rFonts w:ascii="Arial" w:hAnsi="Arial"/>
          <w:b/>
          <w:sz w:val="36"/>
        </w:rPr>
        <w:t>Vlad-Calin BUZEA</w:t>
      </w:r>
    </w:fldSimple>
  </w:p>
  <w:p w:rsidR="0004741B" w:rsidRDefault="000D25C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266E4">
        <w:rPr>
          <w:rFonts w:ascii="Arial" w:hAnsi="Arial"/>
          <w:b/>
          <w:sz w:val="36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0D25C1" w:rsidP="00F266E4">
          <w:fldSimple w:instr="subject  \* Mergeformat ">
            <w:r w:rsidR="00F266E4" w:rsidRPr="00F266E4">
              <w:t>Online Parking Request System</w:t>
            </w:r>
          </w:fldSimple>
        </w:p>
      </w:tc>
      <w:tc>
        <w:tcPr>
          <w:tcW w:w="3179" w:type="dxa"/>
        </w:tcPr>
        <w:p w:rsidR="008C4393" w:rsidRDefault="00F266E4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F266E4" w:rsidP="00F266E4">
          <w:r>
            <w:t xml:space="preserve">  Date: 28/FEB/2019</w:t>
          </w:r>
        </w:p>
      </w:tc>
    </w:tr>
    <w:tr w:rsidR="008C4393">
      <w:tc>
        <w:tcPr>
          <w:tcW w:w="9558" w:type="dxa"/>
          <w:gridSpan w:val="2"/>
        </w:tcPr>
        <w:p w:rsidR="00F266E4" w:rsidRDefault="00F266E4">
          <w:proofErr w:type="spellStart"/>
          <w:r>
            <w:t>Project_UseCaseModel_SubmitRequest</w:t>
          </w:r>
          <w:proofErr w:type="spellEnd"/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D25C1"/>
    <w:rsid w:val="002D02EB"/>
    <w:rsid w:val="0056530F"/>
    <w:rsid w:val="00570E86"/>
    <w:rsid w:val="00664E4B"/>
    <w:rsid w:val="006C543D"/>
    <w:rsid w:val="008C4393"/>
    <w:rsid w:val="0090593F"/>
    <w:rsid w:val="00A015D6"/>
    <w:rsid w:val="00B1081F"/>
    <w:rsid w:val="00C709E3"/>
    <w:rsid w:val="00D00703"/>
    <w:rsid w:val="00D047E9"/>
    <w:rsid w:val="00D720D3"/>
    <w:rsid w:val="00F266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28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Calin Buzea</cp:lastModifiedBy>
  <cp:revision>6</cp:revision>
  <dcterms:created xsi:type="dcterms:W3CDTF">2010-02-24T09:14:00Z</dcterms:created>
  <dcterms:modified xsi:type="dcterms:W3CDTF">2019-02-28T08:09:00Z</dcterms:modified>
</cp:coreProperties>
</file>