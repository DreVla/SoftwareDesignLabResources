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2A3520" w:rsidP="00F266E4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fldSimple w:instr=" SUBJECT  \* MERGEFORMAT ">
        <w:r w:rsidR="00F266E4" w:rsidRPr="00FA5ABB">
          <w:rPr>
            <w:rFonts w:ascii="Times New Roman" w:hAnsi="Times New Roman"/>
          </w:rPr>
          <w:t>Online Parking Request System</w:t>
        </w:r>
      </w:fldSimple>
      <w:r>
        <w:rPr>
          <w:rFonts w:ascii="Times New Roman" w:hAnsi="Times New Roman"/>
        </w:rP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F266E4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570E86" w:rsidRPr="00D047E9">
        <w:rPr>
          <w:rFonts w:ascii="Times New Roman" w:hAnsi="Times New Roman"/>
          <w:sz w:val="28"/>
        </w:rPr>
        <w:t>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F266E4" w:rsidP="00F266E4">
            <w:pPr>
              <w:pStyle w:val="Tabletext"/>
            </w:pPr>
            <w:r>
              <w:t>28</w:t>
            </w:r>
            <w:r w:rsidR="00570E86" w:rsidRPr="00D047E9">
              <w:t>/</w:t>
            </w:r>
            <w:r>
              <w:t>FEB/2019</w:t>
            </w:r>
          </w:p>
        </w:tc>
        <w:tc>
          <w:tcPr>
            <w:tcW w:w="1152" w:type="dxa"/>
          </w:tcPr>
          <w:p w:rsidR="008C4393" w:rsidRPr="00D047E9" w:rsidRDefault="00F266E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F266E4" w:rsidP="00F266E4">
            <w:pPr>
              <w:pStyle w:val="Tabletext"/>
            </w:pPr>
            <w:r>
              <w:t>Initial Specification</w:t>
            </w:r>
          </w:p>
        </w:tc>
        <w:tc>
          <w:tcPr>
            <w:tcW w:w="2304" w:type="dxa"/>
          </w:tcPr>
          <w:p w:rsidR="008C4393" w:rsidRPr="00D047E9" w:rsidRDefault="00F266E4" w:rsidP="00F266E4">
            <w:pPr>
              <w:pStyle w:val="Tabletext"/>
            </w:pPr>
            <w:r>
              <w:t>Vlad-Calin BUZEA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0D25C1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0D25C1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0D25C1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0D25C1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B1081F" w:rsidRDefault="0004741B" w:rsidP="00B1081F">
      <w:pPr>
        <w:spacing w:line="240" w:lineRule="auto"/>
        <w:ind w:firstLine="720"/>
        <w:jc w:val="both"/>
        <w:rPr>
          <w:b/>
          <w:sz w:val="24"/>
        </w:rPr>
      </w:pPr>
      <w:r w:rsidRPr="00B1081F">
        <w:rPr>
          <w:b/>
          <w:sz w:val="24"/>
        </w:rPr>
        <w:t xml:space="preserve">Use case: </w:t>
      </w:r>
      <w:r w:rsidR="002A025A">
        <w:t>See Ranking</w:t>
      </w:r>
    </w:p>
    <w:p w:rsidR="0004741B" w:rsidRPr="00B1081F" w:rsidRDefault="0004741B" w:rsidP="00B1081F">
      <w:pPr>
        <w:spacing w:line="240" w:lineRule="auto"/>
        <w:ind w:firstLine="720"/>
        <w:jc w:val="both"/>
        <w:rPr>
          <w:b/>
          <w:sz w:val="24"/>
        </w:rPr>
      </w:pPr>
      <w:r w:rsidRPr="00B1081F">
        <w:rPr>
          <w:b/>
          <w:sz w:val="24"/>
        </w:rPr>
        <w:t xml:space="preserve">Level: </w:t>
      </w:r>
      <w:r w:rsidR="00B1081F" w:rsidRPr="00B1081F">
        <w:t>user goal</w:t>
      </w:r>
    </w:p>
    <w:p w:rsidR="0004741B" w:rsidRPr="00B1081F" w:rsidRDefault="0004741B" w:rsidP="00B1081F">
      <w:pPr>
        <w:spacing w:line="240" w:lineRule="auto"/>
        <w:ind w:firstLine="720"/>
        <w:jc w:val="both"/>
        <w:rPr>
          <w:b/>
          <w:sz w:val="24"/>
        </w:rPr>
      </w:pPr>
      <w:r w:rsidRPr="00B1081F">
        <w:rPr>
          <w:b/>
          <w:sz w:val="24"/>
        </w:rPr>
        <w:t xml:space="preserve">Primary actor: </w:t>
      </w:r>
      <w:r w:rsidR="00B1081F" w:rsidRPr="00B1081F">
        <w:t>citizen</w:t>
      </w:r>
    </w:p>
    <w:p w:rsidR="00B1081F" w:rsidRDefault="006C543D" w:rsidP="00B1081F">
      <w:pPr>
        <w:spacing w:line="240" w:lineRule="auto"/>
        <w:ind w:left="720"/>
        <w:jc w:val="both"/>
        <w:rPr>
          <w:b/>
          <w:sz w:val="24"/>
        </w:rPr>
      </w:pPr>
      <w:r w:rsidRPr="00B1081F">
        <w:rPr>
          <w:b/>
          <w:sz w:val="24"/>
        </w:rPr>
        <w:t xml:space="preserve">Main success scenario: </w:t>
      </w:r>
    </w:p>
    <w:p w:rsidR="00B1081F" w:rsidRDefault="00B1081F" w:rsidP="00B1081F">
      <w:pPr>
        <w:numPr>
          <w:ilvl w:val="0"/>
          <w:numId w:val="23"/>
        </w:numPr>
      </w:pPr>
      <w:r>
        <w:t>The user opens the application</w:t>
      </w:r>
    </w:p>
    <w:p w:rsidR="00B1081F" w:rsidRDefault="00B1081F" w:rsidP="00B1081F">
      <w:pPr>
        <w:numPr>
          <w:ilvl w:val="0"/>
          <w:numId w:val="23"/>
        </w:numPr>
      </w:pPr>
      <w:r>
        <w:t>The system prompts the user to log in</w:t>
      </w:r>
    </w:p>
    <w:p w:rsidR="00B1081F" w:rsidRDefault="00B1081F" w:rsidP="00B1081F">
      <w:pPr>
        <w:numPr>
          <w:ilvl w:val="0"/>
          <w:numId w:val="23"/>
        </w:numPr>
      </w:pPr>
      <w:r>
        <w:t xml:space="preserve">The user writes his </w:t>
      </w:r>
      <w:r w:rsidR="00D00703">
        <w:t>credentials</w:t>
      </w:r>
    </w:p>
    <w:p w:rsidR="00B1081F" w:rsidRDefault="00B1081F" w:rsidP="00B1081F">
      <w:pPr>
        <w:numPr>
          <w:ilvl w:val="0"/>
          <w:numId w:val="23"/>
        </w:numPr>
      </w:pPr>
      <w:r>
        <w:t>The user clicks login</w:t>
      </w:r>
    </w:p>
    <w:p w:rsidR="00D00703" w:rsidRDefault="00B1081F" w:rsidP="00B1081F">
      <w:pPr>
        <w:numPr>
          <w:ilvl w:val="0"/>
          <w:numId w:val="23"/>
        </w:numPr>
      </w:pPr>
      <w:r>
        <w:t>The syst</w:t>
      </w:r>
      <w:r w:rsidR="00D00703">
        <w:t>em validates the credentials</w:t>
      </w:r>
    </w:p>
    <w:p w:rsidR="00B1081F" w:rsidRDefault="00D00703" w:rsidP="00B1081F">
      <w:pPr>
        <w:numPr>
          <w:ilvl w:val="0"/>
          <w:numId w:val="23"/>
        </w:numPr>
      </w:pPr>
      <w:r>
        <w:t>The system</w:t>
      </w:r>
      <w:r w:rsidR="00B1081F">
        <w:t xml:space="preserve"> redirects the user the home page</w:t>
      </w:r>
    </w:p>
    <w:p w:rsidR="00B1081F" w:rsidRDefault="00B1081F" w:rsidP="00B1081F">
      <w:pPr>
        <w:numPr>
          <w:ilvl w:val="0"/>
          <w:numId w:val="23"/>
        </w:numPr>
      </w:pPr>
      <w:r>
        <w:t>The user clicks on “</w:t>
      </w:r>
      <w:r w:rsidR="0074193E">
        <w:t>See Ranking</w:t>
      </w:r>
      <w:r>
        <w:t>” button</w:t>
      </w:r>
    </w:p>
    <w:p w:rsidR="00B1081F" w:rsidRDefault="00B1081F" w:rsidP="00B1081F">
      <w:pPr>
        <w:numPr>
          <w:ilvl w:val="0"/>
          <w:numId w:val="23"/>
        </w:numPr>
      </w:pPr>
      <w:r>
        <w:t xml:space="preserve">The system opens the </w:t>
      </w:r>
      <w:r w:rsidR="0074193E">
        <w:t>parking spot rank</w:t>
      </w:r>
      <w:r>
        <w:t xml:space="preserve"> page</w:t>
      </w:r>
    </w:p>
    <w:p w:rsidR="00B1081F" w:rsidRDefault="00B1081F" w:rsidP="00B1081F">
      <w:pPr>
        <w:numPr>
          <w:ilvl w:val="0"/>
          <w:numId w:val="23"/>
        </w:numPr>
      </w:pPr>
      <w:r>
        <w:t xml:space="preserve">The user </w:t>
      </w:r>
      <w:r w:rsidR="0074193E">
        <w:t>selects a parking address</w:t>
      </w:r>
    </w:p>
    <w:p w:rsidR="00D00703" w:rsidRDefault="0074193E" w:rsidP="00B1081F">
      <w:pPr>
        <w:numPr>
          <w:ilvl w:val="0"/>
          <w:numId w:val="23"/>
        </w:numPr>
      </w:pPr>
      <w:r>
        <w:t>The user clicks see ranking</w:t>
      </w:r>
    </w:p>
    <w:p w:rsidR="0074193E" w:rsidRDefault="0074193E" w:rsidP="00B1081F">
      <w:pPr>
        <w:numPr>
          <w:ilvl w:val="0"/>
          <w:numId w:val="23"/>
        </w:numPr>
      </w:pPr>
      <w:r>
        <w:t>The system collects all the pending requests</w:t>
      </w:r>
    </w:p>
    <w:p w:rsidR="0074193E" w:rsidRDefault="0074193E" w:rsidP="00B1081F">
      <w:pPr>
        <w:numPr>
          <w:ilvl w:val="0"/>
          <w:numId w:val="23"/>
        </w:numPr>
      </w:pPr>
      <w:r>
        <w:t>The system calculates the score of each request based on the given formula</w:t>
      </w:r>
    </w:p>
    <w:p w:rsidR="0074193E" w:rsidRDefault="0074193E" w:rsidP="00B1081F">
      <w:pPr>
        <w:numPr>
          <w:ilvl w:val="0"/>
          <w:numId w:val="23"/>
        </w:numPr>
      </w:pPr>
      <w:r>
        <w:t>The system displays the ordered list of requests</w:t>
      </w:r>
    </w:p>
    <w:p w:rsidR="0074193E" w:rsidRDefault="0074193E" w:rsidP="00B1081F">
      <w:pPr>
        <w:numPr>
          <w:ilvl w:val="0"/>
          <w:numId w:val="23"/>
        </w:numPr>
      </w:pPr>
      <w:r>
        <w:t>The system colors the background of the requests of the current user with green.</w:t>
      </w:r>
    </w:p>
    <w:p w:rsidR="00D00703" w:rsidRDefault="00D047E9" w:rsidP="00D00703">
      <w:pPr>
        <w:spacing w:line="240" w:lineRule="auto"/>
        <w:ind w:left="720"/>
        <w:jc w:val="both"/>
        <w:rPr>
          <w:b/>
          <w:sz w:val="24"/>
        </w:rPr>
      </w:pPr>
      <w:r w:rsidRPr="00B1081F">
        <w:rPr>
          <w:b/>
          <w:sz w:val="24"/>
        </w:rPr>
        <w:t xml:space="preserve">Extensions: </w:t>
      </w:r>
    </w:p>
    <w:p w:rsidR="00D00703" w:rsidRDefault="0074193E" w:rsidP="00D00703">
      <w:r>
        <w:tab/>
      </w:r>
      <w:r>
        <w:tab/>
        <w:t>11</w:t>
      </w:r>
      <w:r w:rsidR="00D00703">
        <w:t xml:space="preserve">’. </w:t>
      </w:r>
      <w:r>
        <w:t>The systems does not have enough memory to process all the requests</w:t>
      </w:r>
      <w:r w:rsidR="006B4735">
        <w:t>.</w:t>
      </w:r>
    </w:p>
    <w:p w:rsidR="006B4735" w:rsidRDefault="0074193E" w:rsidP="00D00703">
      <w:r>
        <w:tab/>
      </w:r>
      <w:r>
        <w:tab/>
        <w:t>12</w:t>
      </w:r>
      <w:r w:rsidR="00D00703">
        <w:t>’. The</w:t>
      </w:r>
      <w:r w:rsidR="006B4735">
        <w:t xml:space="preserve"> system discards the data.</w:t>
      </w:r>
    </w:p>
    <w:p w:rsidR="006B4735" w:rsidRDefault="006B4735" w:rsidP="00D00703">
      <w:r>
        <w:tab/>
      </w:r>
      <w:r>
        <w:tab/>
        <w:t>13’. The system displays an error message.</w:t>
      </w:r>
    </w:p>
    <w:p w:rsidR="006B4735" w:rsidRPr="00D00703" w:rsidRDefault="006B4735" w:rsidP="00D00703">
      <w:r>
        <w:tab/>
      </w:r>
      <w:r>
        <w:tab/>
        <w:t>14’. The system returns to the home screen.</w:t>
      </w: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8C4393" w:rsidRPr="00D047E9" w:rsidRDefault="00791E31" w:rsidP="00D047E9">
      <w:pPr>
        <w:pStyle w:val="InfoBlue"/>
      </w:pPr>
      <w:bookmarkStart w:id="6" w:name="_GoBack"/>
      <w:bookmarkEnd w:id="6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58.95pt">
            <v:imagedata r:id="rId9" o:title="UseCaseDiagram"/>
          </v:shape>
        </w:pict>
      </w:r>
    </w:p>
    <w:sectPr w:rsidR="008C4393" w:rsidRPr="00D047E9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520" w:rsidRDefault="002A3520">
      <w:pPr>
        <w:spacing w:line="240" w:lineRule="auto"/>
      </w:pPr>
      <w:r>
        <w:separator/>
      </w:r>
    </w:p>
  </w:endnote>
  <w:endnote w:type="continuationSeparator" w:id="0">
    <w:p w:rsidR="002A3520" w:rsidRDefault="002A3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F266E4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F266E4">
              <w:t>Vlad-Calin BUZEA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791E31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791E31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520" w:rsidRDefault="002A3520">
      <w:pPr>
        <w:spacing w:line="240" w:lineRule="auto"/>
      </w:pPr>
      <w:r>
        <w:separator/>
      </w:r>
    </w:p>
  </w:footnote>
  <w:footnote w:type="continuationSeparator" w:id="0">
    <w:p w:rsidR="002A3520" w:rsidRDefault="002A35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2771E0">
    <w:pPr>
      <w:pBdr>
        <w:bottom w:val="single" w:sz="6" w:space="1" w:color="auto"/>
      </w:pBdr>
      <w:jc w:val="right"/>
    </w:pPr>
    <w:fldSimple w:instr=" DOCPROPERTY &quot;Company&quot;  \* MERGEFORMAT ">
      <w:r w:rsidR="00F266E4">
        <w:rPr>
          <w:rFonts w:ascii="Arial" w:hAnsi="Arial"/>
          <w:b/>
          <w:sz w:val="36"/>
        </w:rPr>
        <w:t>Vlad-Calin BUZEA</w:t>
      </w:r>
    </w:fldSimple>
  </w:p>
  <w:p w:rsidR="0004741B" w:rsidRDefault="002771E0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F266E4">
        <w:rPr>
          <w:rFonts w:ascii="Arial" w:hAnsi="Arial"/>
          <w:b/>
          <w:sz w:val="36"/>
        </w:rPr>
        <w:t>30432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2771E0" w:rsidP="00F266E4">
          <w:fldSimple w:instr="subject  \* Mergeformat ">
            <w:r w:rsidR="00F266E4" w:rsidRPr="00F266E4">
              <w:t>Online Parking Request System</w:t>
            </w:r>
          </w:fldSimple>
        </w:p>
      </w:tc>
      <w:tc>
        <w:tcPr>
          <w:tcW w:w="3179" w:type="dxa"/>
        </w:tcPr>
        <w:p w:rsidR="008C4393" w:rsidRDefault="00F266E4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F266E4" w:rsidP="00F266E4">
          <w:r>
            <w:t xml:space="preserve">  Date: 28/FEB/2019</w:t>
          </w:r>
        </w:p>
      </w:tc>
    </w:tr>
    <w:tr w:rsidR="008C4393">
      <w:tc>
        <w:tcPr>
          <w:tcW w:w="9558" w:type="dxa"/>
          <w:gridSpan w:val="2"/>
        </w:tcPr>
        <w:p w:rsidR="00F266E4" w:rsidRDefault="00F266E4">
          <w:r>
            <w:t>Project_UseCaseModel_SubmitRequest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B92039A"/>
    <w:multiLevelType w:val="hybridMultilevel"/>
    <w:tmpl w:val="C68A28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0D25C1"/>
    <w:rsid w:val="002771E0"/>
    <w:rsid w:val="002A025A"/>
    <w:rsid w:val="002A3520"/>
    <w:rsid w:val="002D02EB"/>
    <w:rsid w:val="0056530F"/>
    <w:rsid w:val="00570E86"/>
    <w:rsid w:val="00664E4B"/>
    <w:rsid w:val="006B4735"/>
    <w:rsid w:val="006C543D"/>
    <w:rsid w:val="0074193E"/>
    <w:rsid w:val="00791E31"/>
    <w:rsid w:val="008C4393"/>
    <w:rsid w:val="0090593F"/>
    <w:rsid w:val="00A015D6"/>
    <w:rsid w:val="00B1081F"/>
    <w:rsid w:val="00C709E3"/>
    <w:rsid w:val="00D00703"/>
    <w:rsid w:val="00D047E9"/>
    <w:rsid w:val="00D720D3"/>
    <w:rsid w:val="00F266E4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49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Vlad Calin Buzea</cp:lastModifiedBy>
  <cp:revision>8</cp:revision>
  <dcterms:created xsi:type="dcterms:W3CDTF">2010-02-24T09:14:00Z</dcterms:created>
  <dcterms:modified xsi:type="dcterms:W3CDTF">2019-03-03T10:34:00Z</dcterms:modified>
</cp:coreProperties>
</file>